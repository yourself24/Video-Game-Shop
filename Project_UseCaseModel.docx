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A5D0" w14:textId="4E59CCC0" w:rsidR="008C4393" w:rsidRPr="00D047E9" w:rsidRDefault="00C9010C">
      <w:pPr>
        <w:pStyle w:val="Title"/>
        <w:jc w:val="right"/>
        <w:rPr>
          <w:rFonts w:ascii="Times New Roman" w:hAnsi="Times New Roman"/>
        </w:rPr>
      </w:pPr>
      <w:r>
        <w:t>Video Games Shop</w:t>
      </w:r>
    </w:p>
    <w:p w14:paraId="1DECBE35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1E49C016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0E5AD4C0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4DA08B89" w14:textId="77777777" w:rsidR="008C4393" w:rsidRPr="00D047E9" w:rsidRDefault="008C4393"/>
    <w:p w14:paraId="2315F30B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1C19B288" w14:textId="77777777" w:rsidR="008C4393" w:rsidRPr="00D047E9" w:rsidRDefault="008C4393"/>
    <w:p w14:paraId="20E2D477" w14:textId="77777777" w:rsidR="008C4393" w:rsidRPr="00D047E9" w:rsidRDefault="008C4393">
      <w:pPr>
        <w:pStyle w:val="BodyText"/>
      </w:pPr>
    </w:p>
    <w:p w14:paraId="38FD9087" w14:textId="77777777" w:rsidR="008C4393" w:rsidRPr="00D047E9" w:rsidRDefault="008C4393">
      <w:pPr>
        <w:pStyle w:val="BodyText"/>
      </w:pPr>
    </w:p>
    <w:p w14:paraId="729E66D4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1DBC06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0C80656" w14:textId="77777777">
        <w:tc>
          <w:tcPr>
            <w:tcW w:w="2304" w:type="dxa"/>
          </w:tcPr>
          <w:p w14:paraId="26715D7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61BE94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7D178CC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A141DC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B32D044" w14:textId="77777777">
        <w:tc>
          <w:tcPr>
            <w:tcW w:w="2304" w:type="dxa"/>
          </w:tcPr>
          <w:p w14:paraId="64A7C1F2" w14:textId="06553ACB" w:rsidR="008C4393" w:rsidRPr="00D047E9" w:rsidRDefault="00570E86">
            <w:pPr>
              <w:pStyle w:val="Tabletext"/>
            </w:pPr>
            <w:r w:rsidRPr="00D047E9">
              <w:t>&lt;</w:t>
            </w:r>
            <w:r w:rsidR="00C9010C">
              <w:t>20</w:t>
            </w:r>
            <w:r w:rsidRPr="00D047E9">
              <w:t>/</w:t>
            </w:r>
            <w:r w:rsidR="00C9010C">
              <w:t>03</w:t>
            </w:r>
            <w:r w:rsidRPr="00D047E9">
              <w:t>/</w:t>
            </w:r>
            <w:r w:rsidR="00C9010C">
              <w:t>23</w:t>
            </w:r>
            <w:r w:rsidRPr="00D047E9">
              <w:t>&gt;</w:t>
            </w:r>
          </w:p>
        </w:tc>
        <w:tc>
          <w:tcPr>
            <w:tcW w:w="1152" w:type="dxa"/>
          </w:tcPr>
          <w:p w14:paraId="12C83D4E" w14:textId="76E97E8F" w:rsidR="008C4393" w:rsidRPr="00D047E9" w:rsidRDefault="00C9010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6E48B64" w14:textId="65552500" w:rsidR="008C4393" w:rsidRPr="00D047E9" w:rsidRDefault="00C9010C">
            <w:pPr>
              <w:pStyle w:val="Tabletext"/>
            </w:pPr>
            <w:r>
              <w:t xml:space="preserve">Sketching up the initial use-case model and identifying the details, </w:t>
            </w:r>
            <w:proofErr w:type="gramStart"/>
            <w:r>
              <w:t>i.e.</w:t>
            </w:r>
            <w:proofErr w:type="gramEnd"/>
            <w:r>
              <w:t xml:space="preserve"> actors, levels, etc.</w:t>
            </w:r>
          </w:p>
        </w:tc>
        <w:tc>
          <w:tcPr>
            <w:tcW w:w="2304" w:type="dxa"/>
          </w:tcPr>
          <w:p w14:paraId="28C43BB1" w14:textId="4EB04C93" w:rsidR="008C4393" w:rsidRPr="00D047E9" w:rsidRDefault="00C9010C">
            <w:pPr>
              <w:pStyle w:val="Tabletext"/>
            </w:pPr>
            <w:r>
              <w:t>Bar Luca-Narcis</w:t>
            </w:r>
          </w:p>
        </w:tc>
      </w:tr>
      <w:tr w:rsidR="008C4393" w:rsidRPr="00D047E9" w14:paraId="37FA14EE" w14:textId="77777777">
        <w:tc>
          <w:tcPr>
            <w:tcW w:w="2304" w:type="dxa"/>
          </w:tcPr>
          <w:p w14:paraId="376C87D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9A2F88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241A58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013859F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B1C7B10" w14:textId="77777777">
        <w:tc>
          <w:tcPr>
            <w:tcW w:w="2304" w:type="dxa"/>
          </w:tcPr>
          <w:p w14:paraId="1001C52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EF54914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3014AE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3A4249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5EA4E4F" w14:textId="77777777">
        <w:tc>
          <w:tcPr>
            <w:tcW w:w="2304" w:type="dxa"/>
          </w:tcPr>
          <w:p w14:paraId="4EA9F63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957A14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1D2FFF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6B20157" w14:textId="77777777" w:rsidR="008C4393" w:rsidRPr="00D047E9" w:rsidRDefault="008C4393">
            <w:pPr>
              <w:pStyle w:val="Tabletext"/>
            </w:pPr>
          </w:p>
        </w:tc>
      </w:tr>
    </w:tbl>
    <w:p w14:paraId="28CAEF2A" w14:textId="77777777" w:rsidR="008C4393" w:rsidRPr="00D047E9" w:rsidRDefault="008C4393"/>
    <w:p w14:paraId="0C45D628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6E358356" w14:textId="77777777" w:rsidR="00D047E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15FC6D09" w14:textId="77777777" w:rsidR="00D047E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FEFB03D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948CFF3" w14:textId="77777777" w:rsidR="008C4393" w:rsidRPr="00D047E9" w:rsidRDefault="008C4393" w:rsidP="00D047E9">
      <w:pPr>
        <w:pStyle w:val="InfoBlue"/>
      </w:pPr>
    </w:p>
    <w:p w14:paraId="15AF9790" w14:textId="5D17A4AF" w:rsidR="008C4393" w:rsidRPr="00756B24" w:rsidRDefault="0004741B" w:rsidP="00756B24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AD1AC9F" w14:textId="5BC2F2A8" w:rsidR="00C9010C" w:rsidRDefault="00C9010C" w:rsidP="00C9010C">
      <w:pPr>
        <w:pStyle w:val="BodyText"/>
      </w:pPr>
      <w:r>
        <w:t>Use case: Purchasing a Video Game</w:t>
      </w:r>
    </w:p>
    <w:p w14:paraId="60E40CE4" w14:textId="78D17A34" w:rsidR="00C9010C" w:rsidRDefault="00C9010C" w:rsidP="00C9010C">
      <w:pPr>
        <w:pStyle w:val="BodyText"/>
      </w:pPr>
      <w:r>
        <w:t>Level: user-goal</w:t>
      </w:r>
    </w:p>
    <w:p w14:paraId="174A0378" w14:textId="75695F8F" w:rsidR="00C9010C" w:rsidRDefault="00C9010C" w:rsidP="00C9010C">
      <w:pPr>
        <w:pStyle w:val="BodyText"/>
      </w:pPr>
      <w:r>
        <w:t>Primary actor: User</w:t>
      </w:r>
    </w:p>
    <w:p w14:paraId="45D77344" w14:textId="3BF3726F" w:rsidR="00C9010C" w:rsidRDefault="00C9010C" w:rsidP="00C9010C">
      <w:pPr>
        <w:pStyle w:val="BodyText"/>
      </w:pPr>
      <w:r>
        <w:t>Main success scenario: User will be asked for credentials-&gt; User enters credentials-&gt; credentials are verified successfully and user is logged in-&gt;User searches for a game(could be by genre, name, publisher, price, etc.)-&gt; User is given a list of games relevant to their search -&gt; User selects the desired game and adds it to cart-&gt; user selects payment option and enters payment details -&gt; payment is confirmed and user receives the estimated delivery time and the receipt(and maybe add an option to receive the receipt via email as well).</w:t>
      </w:r>
    </w:p>
    <w:p w14:paraId="7CE7D117" w14:textId="77777777" w:rsidR="00D670A4" w:rsidRDefault="00D670A4" w:rsidP="00C9010C">
      <w:pPr>
        <w:pStyle w:val="BodyText"/>
      </w:pPr>
      <w:r>
        <w:t>Extensions:</w:t>
      </w:r>
    </w:p>
    <w:p w14:paraId="0579DB3A" w14:textId="644D6BB2" w:rsidR="00D670A4" w:rsidRDefault="00D670A4" w:rsidP="00C9010C">
      <w:pPr>
        <w:pStyle w:val="BodyText"/>
      </w:pPr>
      <w:r>
        <w:t>- If user’s details are incorrect -&gt; user receives an error and is asked to log in again</w:t>
      </w:r>
    </w:p>
    <w:p w14:paraId="21191C01" w14:textId="77777777" w:rsidR="00D670A4" w:rsidRDefault="00D670A4" w:rsidP="00C9010C">
      <w:pPr>
        <w:pStyle w:val="BodyText"/>
      </w:pPr>
      <w:r>
        <w:t>- The user may receive no results for their search if there are no games matching the specified criteria</w:t>
      </w:r>
    </w:p>
    <w:p w14:paraId="09329DF8" w14:textId="77777777" w:rsidR="00D670A4" w:rsidRDefault="00D670A4" w:rsidP="00D670A4">
      <w:pPr>
        <w:pStyle w:val="BodyText"/>
      </w:pPr>
      <w:r>
        <w:t>- The user may enter incorrect payment details, case in which they’ll also receive an error.</w:t>
      </w:r>
    </w:p>
    <w:p w14:paraId="1D04BD18" w14:textId="77777777" w:rsidR="00D670A4" w:rsidRDefault="00D670A4" w:rsidP="00D670A4">
      <w:pPr>
        <w:pStyle w:val="BodyText"/>
      </w:pPr>
    </w:p>
    <w:p w14:paraId="267251DF" w14:textId="77777777" w:rsidR="00D670A4" w:rsidRDefault="00D670A4" w:rsidP="00D670A4">
      <w:pPr>
        <w:pStyle w:val="BodyText"/>
      </w:pPr>
    </w:p>
    <w:p w14:paraId="634D32DD" w14:textId="77777777" w:rsidR="00D670A4" w:rsidRDefault="00D670A4" w:rsidP="00D670A4">
      <w:pPr>
        <w:pStyle w:val="BodyText"/>
      </w:pPr>
      <w:r>
        <w:t xml:space="preserve">Use </w:t>
      </w:r>
      <w:proofErr w:type="gramStart"/>
      <w:r>
        <w:t>case :</w:t>
      </w:r>
      <w:proofErr w:type="gramEnd"/>
      <w:r>
        <w:t xml:space="preserve"> authorizing a refund</w:t>
      </w:r>
    </w:p>
    <w:p w14:paraId="7152B11F" w14:textId="77777777" w:rsidR="00D670A4" w:rsidRDefault="00D670A4" w:rsidP="00D670A4">
      <w:pPr>
        <w:pStyle w:val="BodyText"/>
      </w:pPr>
      <w:proofErr w:type="gramStart"/>
      <w:r>
        <w:t>Level :</w:t>
      </w:r>
      <w:proofErr w:type="gramEnd"/>
      <w:r>
        <w:t xml:space="preserve"> User-goal</w:t>
      </w:r>
    </w:p>
    <w:p w14:paraId="22E04AEA" w14:textId="77777777" w:rsidR="00D670A4" w:rsidRDefault="00D670A4" w:rsidP="00D670A4">
      <w:pPr>
        <w:pStyle w:val="BodyText"/>
      </w:pPr>
      <w:r>
        <w:t>Primary Actor: Site administrator</w:t>
      </w:r>
    </w:p>
    <w:p w14:paraId="21B2331F" w14:textId="77777777" w:rsidR="00D670A4" w:rsidRDefault="00D670A4" w:rsidP="00D670A4">
      <w:pPr>
        <w:pStyle w:val="BodyText"/>
      </w:pPr>
      <w:r>
        <w:t xml:space="preserve">Main success scenario: Administrator logs in successfully-&gt; Enters the refunds menu-&gt; gets displayed all active refund requests -&gt; can select to approve or deny any </w:t>
      </w:r>
      <w:proofErr w:type="gramStart"/>
      <w:r>
        <w:t>request(</w:t>
      </w:r>
      <w:proofErr w:type="gramEnd"/>
      <w:r>
        <w:t>if denying, must enter a reason)-&gt; request is approved/denied.</w:t>
      </w:r>
    </w:p>
    <w:p w14:paraId="3D838CC9" w14:textId="77777777" w:rsidR="00D670A4" w:rsidRDefault="00D670A4" w:rsidP="00D670A4">
      <w:pPr>
        <w:pStyle w:val="BodyText"/>
      </w:pPr>
      <w:r>
        <w:t xml:space="preserve">Extensions: Administrator may enter incorrect </w:t>
      </w:r>
      <w:proofErr w:type="gramStart"/>
      <w:r>
        <w:t>credentials(</w:t>
      </w:r>
      <w:proofErr w:type="gramEnd"/>
      <w:r>
        <w:t>could lock out after 3 unsuccessful attempts, for security reasons)</w:t>
      </w:r>
    </w:p>
    <w:p w14:paraId="50E1B2DF" w14:textId="77777777" w:rsidR="00D670A4" w:rsidRDefault="00D670A4" w:rsidP="00D670A4">
      <w:pPr>
        <w:pStyle w:val="BodyText"/>
      </w:pPr>
      <w:r>
        <w:t xml:space="preserve">There may be no refunds to </w:t>
      </w:r>
      <w:proofErr w:type="gramStart"/>
      <w:r>
        <w:t>authorize</w:t>
      </w:r>
      <w:proofErr w:type="gramEnd"/>
    </w:p>
    <w:p w14:paraId="1AD54BB4" w14:textId="25EFCDF1" w:rsidR="00D670A4" w:rsidRPr="00C9010C" w:rsidRDefault="00D670A4" w:rsidP="00D670A4">
      <w:pPr>
        <w:pStyle w:val="BodyText"/>
      </w:pPr>
      <w:r>
        <w:t>The administrator might try to cancel a refund without giving a reason, case in which a warning will pop up.</w:t>
      </w:r>
      <w:r>
        <w:tab/>
        <w:t xml:space="preserve">    </w:t>
      </w:r>
    </w:p>
    <w:p w14:paraId="03E923C4" w14:textId="7771DEF1" w:rsidR="00D670A4" w:rsidRPr="00140A7C" w:rsidRDefault="00D047E9" w:rsidP="00140A7C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</w:t>
      </w:r>
      <w:r w:rsidR="00C9010C">
        <w:rPr>
          <w:rFonts w:ascii="Times New Roman" w:hAnsi="Times New Roman"/>
        </w:rPr>
        <w:t>e</w:t>
      </w:r>
      <w:r w:rsidRPr="00D047E9">
        <w:rPr>
          <w:rFonts w:ascii="Times New Roman" w:hAnsi="Times New Roman"/>
        </w:rPr>
        <w:t xml:space="preserve"> Diagrams</w:t>
      </w:r>
      <w:bookmarkEnd w:id="5"/>
    </w:p>
    <w:p w14:paraId="080FD217" w14:textId="6E6C19EC" w:rsidR="00D670A4" w:rsidRDefault="00D670A4" w:rsidP="00D670A4">
      <w:pPr>
        <w:pStyle w:val="BodyText"/>
      </w:pPr>
      <w:r>
        <w:t>Use-case diagram for the site user:</w:t>
      </w:r>
    </w:p>
    <w:p w14:paraId="065DA385" w14:textId="77777777" w:rsidR="00D670A4" w:rsidRDefault="00D670A4" w:rsidP="00D670A4">
      <w:pPr>
        <w:pStyle w:val="BodyText"/>
        <w:rPr>
          <w:noProof/>
        </w:rPr>
      </w:pPr>
    </w:p>
    <w:p w14:paraId="442B61DA" w14:textId="5156D2B9" w:rsidR="00D670A4" w:rsidRDefault="00756B24" w:rsidP="00D670A4">
      <w:pPr>
        <w:pStyle w:val="BodyText"/>
        <w:rPr>
          <w:noProof/>
        </w:rPr>
      </w:pPr>
      <w:r>
        <w:rPr>
          <w:noProof/>
        </w:rPr>
        <w:lastRenderedPageBreak/>
        <w:pict w14:anchorId="5F470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410.55pt;visibility:visible;mso-wrap-style:square">
            <v:imagedata r:id="rId8" o:title=""/>
          </v:shape>
        </w:pict>
      </w:r>
    </w:p>
    <w:p w14:paraId="0ADEDFE6" w14:textId="2340221E" w:rsidR="00D670A4" w:rsidRDefault="00D670A4" w:rsidP="00D670A4">
      <w:pPr>
        <w:pStyle w:val="BodyText"/>
        <w:rPr>
          <w:noProof/>
        </w:rPr>
      </w:pPr>
    </w:p>
    <w:p w14:paraId="6E69AF23" w14:textId="6770D48A" w:rsidR="00D670A4" w:rsidRDefault="00D670A4" w:rsidP="00D670A4">
      <w:pPr>
        <w:pStyle w:val="BodyText"/>
        <w:rPr>
          <w:noProof/>
        </w:rPr>
      </w:pPr>
    </w:p>
    <w:p w14:paraId="6E9691AA" w14:textId="215F174D" w:rsidR="00D670A4" w:rsidRDefault="00D670A4" w:rsidP="00D670A4">
      <w:pPr>
        <w:pStyle w:val="BodyText"/>
        <w:rPr>
          <w:noProof/>
        </w:rPr>
      </w:pPr>
    </w:p>
    <w:p w14:paraId="580DB838" w14:textId="203BB82A" w:rsidR="00D670A4" w:rsidRDefault="00D670A4" w:rsidP="00D670A4">
      <w:pPr>
        <w:pStyle w:val="BodyText"/>
        <w:rPr>
          <w:noProof/>
        </w:rPr>
      </w:pPr>
      <w:r>
        <w:rPr>
          <w:noProof/>
        </w:rPr>
        <w:t>Use-case diagram for site administrator:</w:t>
      </w:r>
    </w:p>
    <w:p w14:paraId="2E14EC77" w14:textId="01FA78D6" w:rsidR="00D670A4" w:rsidRPr="00D670A4" w:rsidRDefault="00756B24" w:rsidP="00D670A4">
      <w:pPr>
        <w:pStyle w:val="BodyText"/>
      </w:pPr>
      <w:r>
        <w:rPr>
          <w:noProof/>
        </w:rPr>
        <w:lastRenderedPageBreak/>
        <w:pict w14:anchorId="777F10B6">
          <v:shape id="_x0000_i1026" type="#_x0000_t75" style="width:415.4pt;height:311.55pt;visibility:visible;mso-wrap-style:square">
            <v:imagedata r:id="rId9" o:title=""/>
          </v:shape>
        </w:pict>
      </w:r>
    </w:p>
    <w:sectPr w:rsidR="00D670A4" w:rsidRPr="00D670A4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7449" w14:textId="77777777" w:rsidR="00AC5D51" w:rsidRDefault="00AC5D51">
      <w:pPr>
        <w:spacing w:line="240" w:lineRule="auto"/>
      </w:pPr>
      <w:r>
        <w:separator/>
      </w:r>
    </w:p>
  </w:endnote>
  <w:endnote w:type="continuationSeparator" w:id="0">
    <w:p w14:paraId="595ED1D0" w14:textId="77777777" w:rsidR="00AC5D51" w:rsidRDefault="00AC5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03DF0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DBF4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911CD5" w14:textId="3C5151DE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56B2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BD6D8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0341B055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336EE" w14:textId="77777777" w:rsidR="00AC5D51" w:rsidRDefault="00AC5D51">
      <w:pPr>
        <w:spacing w:line="240" w:lineRule="auto"/>
      </w:pPr>
      <w:r>
        <w:separator/>
      </w:r>
    </w:p>
  </w:footnote>
  <w:footnote w:type="continuationSeparator" w:id="0">
    <w:p w14:paraId="545F055D" w14:textId="77777777" w:rsidR="00AC5D51" w:rsidRDefault="00AC5D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D9DD" w14:textId="77777777" w:rsidR="008C4393" w:rsidRDefault="008C4393">
    <w:pPr>
      <w:rPr>
        <w:sz w:val="24"/>
      </w:rPr>
    </w:pPr>
  </w:p>
  <w:p w14:paraId="3A46E540" w14:textId="77777777" w:rsidR="008C4393" w:rsidRDefault="008C4393">
    <w:pPr>
      <w:pBdr>
        <w:top w:val="single" w:sz="6" w:space="1" w:color="auto"/>
      </w:pBdr>
      <w:rPr>
        <w:sz w:val="24"/>
      </w:rPr>
    </w:pPr>
  </w:p>
  <w:p w14:paraId="4CD5ACA7" w14:textId="7A4E321F" w:rsidR="008C4393" w:rsidRDefault="00C9010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Bar Luca-Narcis</w:t>
    </w:r>
  </w:p>
  <w:p w14:paraId="3C4D6BCB" w14:textId="2AAA6DA0" w:rsidR="0004741B" w:rsidRDefault="00C9010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Group:30431/1</w:t>
    </w:r>
  </w:p>
  <w:p w14:paraId="012D1E8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AF88AA4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EB319BA" w14:textId="77777777">
      <w:tc>
        <w:tcPr>
          <w:tcW w:w="6379" w:type="dxa"/>
        </w:tcPr>
        <w:p w14:paraId="4520CD92" w14:textId="54A3DBC3" w:rsidR="008C4393" w:rsidRDefault="00C9010C">
          <w:r>
            <w:t>Video Games Shop</w:t>
          </w:r>
        </w:p>
      </w:tc>
      <w:tc>
        <w:tcPr>
          <w:tcW w:w="3179" w:type="dxa"/>
        </w:tcPr>
        <w:p w14:paraId="167B2E7C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42C9DD3" w14:textId="77777777">
      <w:tc>
        <w:tcPr>
          <w:tcW w:w="6379" w:type="dxa"/>
        </w:tcPr>
        <w:p w14:paraId="07EE9D69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68197865" w14:textId="1277DD35" w:rsidR="008C4393" w:rsidRDefault="00570E86">
          <w:r>
            <w:t xml:space="preserve">  Date:  &lt;</w:t>
          </w:r>
          <w:r w:rsidR="00C9010C">
            <w:t>20</w:t>
          </w:r>
          <w:r>
            <w:t>/</w:t>
          </w:r>
          <w:r w:rsidR="00C9010C">
            <w:t>03</w:t>
          </w:r>
          <w:r>
            <w:t>/</w:t>
          </w:r>
          <w:r w:rsidR="00C9010C">
            <w:t>2023</w:t>
          </w:r>
          <w:r>
            <w:t>&gt;</w:t>
          </w:r>
        </w:p>
      </w:tc>
    </w:tr>
    <w:tr w:rsidR="008C4393" w14:paraId="1A10DE1A" w14:textId="77777777">
      <w:tc>
        <w:tcPr>
          <w:tcW w:w="9558" w:type="dxa"/>
          <w:gridSpan w:val="2"/>
        </w:tcPr>
        <w:p w14:paraId="2EAF670B" w14:textId="77777777" w:rsidR="008C4393" w:rsidRDefault="00570E86">
          <w:r>
            <w:t>&lt;document identifier&gt;</w:t>
          </w:r>
        </w:p>
      </w:tc>
    </w:tr>
  </w:tbl>
  <w:p w14:paraId="14253B67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04622">
    <w:abstractNumId w:val="0"/>
  </w:num>
  <w:num w:numId="2" w16cid:durableId="186092633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93286618">
    <w:abstractNumId w:val="10"/>
  </w:num>
  <w:num w:numId="4" w16cid:durableId="319971408">
    <w:abstractNumId w:val="20"/>
  </w:num>
  <w:num w:numId="5" w16cid:durableId="947541207">
    <w:abstractNumId w:val="15"/>
  </w:num>
  <w:num w:numId="6" w16cid:durableId="846406252">
    <w:abstractNumId w:val="14"/>
  </w:num>
  <w:num w:numId="7" w16cid:durableId="198851184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51114810">
    <w:abstractNumId w:val="2"/>
  </w:num>
  <w:num w:numId="9" w16cid:durableId="1819224915">
    <w:abstractNumId w:val="19"/>
  </w:num>
  <w:num w:numId="10" w16cid:durableId="2122603099">
    <w:abstractNumId w:val="3"/>
  </w:num>
  <w:num w:numId="11" w16cid:durableId="310990650">
    <w:abstractNumId w:val="11"/>
  </w:num>
  <w:num w:numId="12" w16cid:durableId="910580976">
    <w:abstractNumId w:val="9"/>
  </w:num>
  <w:num w:numId="13" w16cid:durableId="346056313">
    <w:abstractNumId w:val="18"/>
  </w:num>
  <w:num w:numId="14" w16cid:durableId="155195948">
    <w:abstractNumId w:val="8"/>
  </w:num>
  <w:num w:numId="15" w16cid:durableId="2117363646">
    <w:abstractNumId w:val="4"/>
  </w:num>
  <w:num w:numId="16" w16cid:durableId="206796284">
    <w:abstractNumId w:val="17"/>
  </w:num>
  <w:num w:numId="17" w16cid:durableId="710346534">
    <w:abstractNumId w:val="13"/>
  </w:num>
  <w:num w:numId="18" w16cid:durableId="1727299079">
    <w:abstractNumId w:val="5"/>
  </w:num>
  <w:num w:numId="19" w16cid:durableId="1350793817">
    <w:abstractNumId w:val="12"/>
  </w:num>
  <w:num w:numId="20" w16cid:durableId="33039756">
    <w:abstractNumId w:val="6"/>
  </w:num>
  <w:num w:numId="21" w16cid:durableId="77332822">
    <w:abstractNumId w:val="16"/>
  </w:num>
  <w:num w:numId="22" w16cid:durableId="1265308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3874"/>
    <w:rsid w:val="0004741B"/>
    <w:rsid w:val="000916B9"/>
    <w:rsid w:val="00140A7C"/>
    <w:rsid w:val="002D02EB"/>
    <w:rsid w:val="002E5F09"/>
    <w:rsid w:val="0056530F"/>
    <w:rsid w:val="00570E86"/>
    <w:rsid w:val="00664E4B"/>
    <w:rsid w:val="006C543D"/>
    <w:rsid w:val="00756B24"/>
    <w:rsid w:val="008C4393"/>
    <w:rsid w:val="0090593F"/>
    <w:rsid w:val="00AC5D51"/>
    <w:rsid w:val="00C709E3"/>
    <w:rsid w:val="00C9010C"/>
    <w:rsid w:val="00D047E9"/>
    <w:rsid w:val="00D670A4"/>
    <w:rsid w:val="00D720D3"/>
    <w:rsid w:val="00DE24F0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CFCAA"/>
  <w15:docId w15:val="{7ACEE3D3-0F49-46B5-9D0B-F19717F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S" w:eastAsia="en-B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Luca Narcis Bar</cp:lastModifiedBy>
  <cp:revision>8</cp:revision>
  <dcterms:created xsi:type="dcterms:W3CDTF">2010-02-24T09:14:00Z</dcterms:created>
  <dcterms:modified xsi:type="dcterms:W3CDTF">2023-03-22T10:17:00Z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2023-03-21T18:07:29Z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54ebecb0-1ecb-4d36-afe9-4f0b1dfc58ec</vt:lpwstr>
  </property>
  <property fmtid="{D5CDD505-2E9C-101B-9397-08002B2CF9AE}" pid="8" name="MSIP_Label_5b58b62f-6f94-46bd-8089-18e64b0a9abb_ContentBits">
    <vt:lpwstr>0</vt:lpwstr>
  </property>
</Properties>
</file>